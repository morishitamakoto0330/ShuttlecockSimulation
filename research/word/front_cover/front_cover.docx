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0D3988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平成</w:t>
      </w:r>
      <w:r w:rsidR="00F21C1F">
        <w:rPr>
          <w:sz w:val="36"/>
          <w:szCs w:val="36"/>
        </w:rPr>
        <w:t>2</w:t>
      </w:r>
      <w:r w:rsidR="000A3B03"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>年度　卒業研究論文</w:t>
      </w: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776F1B" w:rsidRDefault="00776F1B">
      <w:pPr>
        <w:pStyle w:val="Standard"/>
      </w:pPr>
    </w:p>
    <w:p w:rsidR="00ED411B" w:rsidRDefault="00ED411B">
      <w:pPr>
        <w:pStyle w:val="Standard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球技における最適動作推定のための</w:t>
      </w:r>
    </w:p>
    <w:p w:rsidR="00776F1B" w:rsidRDefault="00ED411B">
      <w:pPr>
        <w:pStyle w:val="Standard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シャトルモデル構築</w:t>
      </w: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776F1B">
      <w:pPr>
        <w:pStyle w:val="Standard"/>
        <w:jc w:val="center"/>
        <w:rPr>
          <w:sz w:val="21"/>
          <w:szCs w:val="21"/>
        </w:rPr>
      </w:pPr>
    </w:p>
    <w:p w:rsidR="00776F1B" w:rsidRDefault="00ED411B" w:rsidP="0018096D">
      <w:pPr>
        <w:pStyle w:val="Standard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森下　誠</w:t>
      </w:r>
      <w:bookmarkStart w:id="0" w:name="_GoBack"/>
      <w:bookmarkEnd w:id="0"/>
    </w:p>
    <w:p w:rsidR="00776F1B" w:rsidRDefault="00776F1B">
      <w:pPr>
        <w:pStyle w:val="Standard"/>
        <w:jc w:val="center"/>
        <w:rPr>
          <w:sz w:val="28"/>
          <w:szCs w:val="28"/>
        </w:rPr>
      </w:pPr>
    </w:p>
    <w:p w:rsidR="00776F1B" w:rsidRDefault="00776F1B">
      <w:pPr>
        <w:pStyle w:val="Standard"/>
        <w:jc w:val="center"/>
        <w:rPr>
          <w:sz w:val="28"/>
          <w:szCs w:val="28"/>
        </w:rPr>
      </w:pPr>
    </w:p>
    <w:p w:rsidR="00776F1B" w:rsidRDefault="00776F1B">
      <w:pPr>
        <w:pStyle w:val="Standard"/>
        <w:jc w:val="center"/>
        <w:rPr>
          <w:sz w:val="28"/>
          <w:szCs w:val="28"/>
        </w:rPr>
      </w:pPr>
    </w:p>
    <w:p w:rsidR="00776F1B" w:rsidRDefault="000D398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阿南工業高等専門学校制御情報工学科</w:t>
      </w:r>
    </w:p>
    <w:p w:rsidR="00776F1B" w:rsidRDefault="00776F1B">
      <w:pPr>
        <w:pStyle w:val="Standard"/>
        <w:jc w:val="center"/>
        <w:rPr>
          <w:sz w:val="28"/>
          <w:szCs w:val="28"/>
        </w:rPr>
      </w:pPr>
    </w:p>
    <w:p w:rsidR="00776F1B" w:rsidRDefault="00776F1B">
      <w:pPr>
        <w:pStyle w:val="Standard"/>
        <w:jc w:val="center"/>
        <w:rPr>
          <w:sz w:val="28"/>
          <w:szCs w:val="28"/>
        </w:rPr>
      </w:pPr>
    </w:p>
    <w:tbl>
      <w:tblPr>
        <w:tblW w:w="7065" w:type="dxa"/>
        <w:tblInd w:w="14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2355"/>
        <w:gridCol w:w="2355"/>
      </w:tblGrid>
      <w:tr w:rsidR="00776F1B" w:rsidTr="00C54A6E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1B" w:rsidRDefault="000D3988">
            <w:pPr>
              <w:pStyle w:val="TableContents"/>
              <w:jc w:val="center"/>
            </w:pPr>
            <w:r>
              <w:t>指導教員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1B" w:rsidRDefault="000D3988">
            <w:pPr>
              <w:pStyle w:val="TableContents"/>
              <w:jc w:val="center"/>
            </w:pPr>
            <w:r>
              <w:t>査読者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1B" w:rsidRDefault="000D3988">
            <w:pPr>
              <w:pStyle w:val="TableContents"/>
              <w:jc w:val="center"/>
            </w:pPr>
            <w:r>
              <w:t>学科主任</w:t>
            </w:r>
          </w:p>
        </w:tc>
      </w:tr>
      <w:tr w:rsidR="00776F1B" w:rsidTr="00C54A6E">
        <w:trPr>
          <w:trHeight w:val="1652"/>
        </w:trPr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1B" w:rsidRDefault="000D3988">
            <w:pPr>
              <w:pStyle w:val="TableContents"/>
              <w:jc w:val="center"/>
            </w:pPr>
            <w:r>
              <w:t>氏名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1B" w:rsidRDefault="00776F1B">
            <w:pPr>
              <w:pStyle w:val="TableContents"/>
              <w:jc w:val="center"/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1B" w:rsidRDefault="000D3988">
            <w:pPr>
              <w:pStyle w:val="TableContents"/>
              <w:jc w:val="center"/>
            </w:pPr>
            <w:r>
              <w:t>杉野隆三郎</w:t>
            </w:r>
          </w:p>
        </w:tc>
      </w:tr>
    </w:tbl>
    <w:p w:rsidR="00776F1B" w:rsidRDefault="00776F1B">
      <w:pPr>
        <w:pStyle w:val="Standard"/>
        <w:jc w:val="center"/>
        <w:rPr>
          <w:sz w:val="28"/>
          <w:szCs w:val="28"/>
        </w:rPr>
      </w:pPr>
    </w:p>
    <w:p w:rsidR="00776F1B" w:rsidRDefault="00776F1B">
      <w:pPr>
        <w:pStyle w:val="Standard"/>
        <w:jc w:val="center"/>
        <w:rPr>
          <w:sz w:val="28"/>
          <w:szCs w:val="28"/>
        </w:rPr>
      </w:pPr>
    </w:p>
    <w:p w:rsidR="00776F1B" w:rsidRDefault="000D398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平成</w:t>
      </w:r>
      <w:r w:rsidR="000A3B03"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2</w:t>
      </w:r>
      <w:r>
        <w:rPr>
          <w:sz w:val="28"/>
          <w:szCs w:val="28"/>
        </w:rPr>
        <w:t>月</w:t>
      </w:r>
      <w:r w:rsidR="00F21C1F">
        <w:rPr>
          <w:sz w:val="28"/>
          <w:szCs w:val="28"/>
        </w:rPr>
        <w:t>2</w:t>
      </w:r>
      <w:r w:rsidR="00113B38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日</w:t>
      </w:r>
    </w:p>
    <w:sectPr w:rsidR="00776F1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CE8" w:rsidRDefault="00952CE8">
      <w:r>
        <w:separator/>
      </w:r>
    </w:p>
  </w:endnote>
  <w:endnote w:type="continuationSeparator" w:id="0">
    <w:p w:rsidR="00952CE8" w:rsidRDefault="0095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CE8" w:rsidRDefault="00952CE8">
      <w:r>
        <w:rPr>
          <w:color w:val="000000"/>
        </w:rPr>
        <w:separator/>
      </w:r>
    </w:p>
  </w:footnote>
  <w:footnote w:type="continuationSeparator" w:id="0">
    <w:p w:rsidR="00952CE8" w:rsidRDefault="00952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attachedTemplate r:id="rId1"/>
  <w:defaultTabStop w:val="709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06A"/>
    <w:rsid w:val="000A3B03"/>
    <w:rsid w:val="000D3988"/>
    <w:rsid w:val="00113B38"/>
    <w:rsid w:val="0018096D"/>
    <w:rsid w:val="00210D0F"/>
    <w:rsid w:val="00486F90"/>
    <w:rsid w:val="005D706A"/>
    <w:rsid w:val="00623CDE"/>
    <w:rsid w:val="007217A3"/>
    <w:rsid w:val="00776F1B"/>
    <w:rsid w:val="008A1C8E"/>
    <w:rsid w:val="0094412E"/>
    <w:rsid w:val="00952CE8"/>
    <w:rsid w:val="00A87E44"/>
    <w:rsid w:val="00B90E8A"/>
    <w:rsid w:val="00BC0D58"/>
    <w:rsid w:val="00BF3BE7"/>
    <w:rsid w:val="00C54A6E"/>
    <w:rsid w:val="00CF1F56"/>
    <w:rsid w:val="00ED411B"/>
    <w:rsid w:val="00F03B92"/>
    <w:rsid w:val="00F2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8A74E5"/>
  <w15:docId w15:val="{62EAD0AA-DB44-49CB-997D-7E6738EC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PMincho" w:hAnsi="Times New Roman" w:cs="Mangal"/>
        <w:kern w:val="3"/>
        <w:sz w:val="24"/>
        <w:szCs w:val="24"/>
        <w:lang w:val="en-US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90E8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0E8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B90E8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0E8A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io\Downloads\sotukenhyousi%20(2)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C:\Users\mio\Downloads\sotukenhyousi (2).dotx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mio</dc:creator>
  <cp:lastModifiedBy>Microsoft Office User</cp:lastModifiedBy>
  <cp:revision>10</cp:revision>
  <dcterms:created xsi:type="dcterms:W3CDTF">2014-02-27T05:18:00Z</dcterms:created>
  <dcterms:modified xsi:type="dcterms:W3CDTF">2018-02-22T02:09:00Z</dcterms:modified>
</cp:coreProperties>
</file>